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E5D5" w14:textId="77777777" w:rsidR="00840236" w:rsidRDefault="00000000">
      <w:pPr>
        <w:pStyle w:val="Default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Advance Excel Assignment – 5</w:t>
      </w:r>
    </w:p>
    <w:p w14:paraId="6E111396" w14:textId="77777777" w:rsidR="00840236" w:rsidRDefault="00840236">
      <w:pPr>
        <w:pStyle w:val="Default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0296152" w14:textId="77777777" w:rsidR="00840236" w:rsidRDefault="00840236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E875C21" w14:textId="77777777" w:rsidR="00840236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Q1. How many types of conditions are available in conditional formatting on Excel?</w:t>
      </w:r>
    </w:p>
    <w:p w14:paraId="59E659EB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751476FE" w14:textId="77777777" w:rsidR="00840236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>Ans: -</w:t>
      </w:r>
      <w:r>
        <w:rPr>
          <w:rFonts w:ascii="Calibri" w:hAnsi="Calibri" w:cs="Calibri"/>
          <w:sz w:val="22"/>
          <w:szCs w:val="22"/>
        </w:rPr>
        <w:t xml:space="preserve"> There are many types of conditions available, some of the most used types of conditions are: -</w:t>
      </w:r>
    </w:p>
    <w:p w14:paraId="2D25DA52" w14:textId="77777777" w:rsidR="00840236" w:rsidRDefault="00000000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Highlight Cells Rules</w:t>
      </w:r>
    </w:p>
    <w:p w14:paraId="203552EF" w14:textId="77777777" w:rsidR="00840236" w:rsidRDefault="00000000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Top/Bottom Rules</w:t>
      </w:r>
    </w:p>
    <w:p w14:paraId="38BB57D1" w14:textId="77777777" w:rsidR="00840236" w:rsidRDefault="00000000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Bars</w:t>
      </w:r>
    </w:p>
    <w:p w14:paraId="0624C139" w14:textId="77777777" w:rsidR="00840236" w:rsidRDefault="00000000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Color</w:t>
      </w:r>
      <w:proofErr w:type="spellEnd"/>
      <w:r>
        <w:rPr>
          <w:rFonts w:ascii="Calibri" w:hAnsi="Calibri" w:cs="Calibri"/>
          <w:sz w:val="22"/>
          <w:szCs w:val="22"/>
        </w:rPr>
        <w:t xml:space="preserve"> Scales</w:t>
      </w:r>
    </w:p>
    <w:p w14:paraId="4B156872" w14:textId="77777777" w:rsidR="00840236" w:rsidRDefault="00000000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Icon Sets</w:t>
      </w:r>
    </w:p>
    <w:p w14:paraId="0F54B4DC" w14:textId="77777777" w:rsidR="00840236" w:rsidRDefault="00000000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Conditional Formatting Rules Manager</w:t>
      </w:r>
    </w:p>
    <w:p w14:paraId="3FAB0E6D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20552F69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7F089161" w14:textId="77777777" w:rsidR="00840236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>Q2. How to insert border in Excel with Format Cells dialog?</w:t>
      </w:r>
    </w:p>
    <w:p w14:paraId="06BE25F6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47C2FB40" w14:textId="77777777" w:rsidR="00840236" w:rsidRDefault="00000000">
      <w:r>
        <w:rPr>
          <w:rFonts w:cs="Calibri"/>
          <w:b/>
          <w:bCs/>
        </w:rPr>
        <w:t>Ans: -</w:t>
      </w:r>
      <w:r>
        <w:rPr>
          <w:rFonts w:cs="Calibri"/>
        </w:rPr>
        <w:t xml:space="preserve"> After selecting the cell(s), press Ctrl + Shift + 7 to apply a default border style to the cells.</w:t>
      </w:r>
    </w:p>
    <w:p w14:paraId="1E2D9886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56411117" w14:textId="77777777" w:rsidR="00840236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Q3. How to Format Numbers as Currency in Excel?</w:t>
      </w:r>
    </w:p>
    <w:p w14:paraId="193972FA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4BFCAF92" w14:textId="77777777" w:rsidR="00840236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>Ans: -</w:t>
      </w:r>
      <w:r>
        <w:rPr>
          <w:rFonts w:ascii="Calibri" w:hAnsi="Calibri" w:cs="Calibri"/>
          <w:sz w:val="22"/>
          <w:szCs w:val="22"/>
        </w:rPr>
        <w:t xml:space="preserve"> We can use the Currency button in the Number group on the </w:t>
      </w:r>
      <w:proofErr w:type="gramStart"/>
      <w:r>
        <w:rPr>
          <w:rFonts w:ascii="Calibri" w:hAnsi="Calibri" w:cs="Calibri"/>
          <w:sz w:val="22"/>
          <w:szCs w:val="22"/>
        </w:rPr>
        <w:t>Home</w:t>
      </w:r>
      <w:proofErr w:type="gramEnd"/>
      <w:r>
        <w:rPr>
          <w:rFonts w:ascii="Calibri" w:hAnsi="Calibri" w:cs="Calibri"/>
          <w:sz w:val="22"/>
          <w:szCs w:val="22"/>
        </w:rPr>
        <w:t xml:space="preserve"> tab of the ribbon to quickly apply currency formatting to selected cells.</w:t>
      </w:r>
    </w:p>
    <w:p w14:paraId="37E84A35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6573A8BF" w14:textId="77777777" w:rsidR="00840236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Q4. What are the steps to format numbers in Excel with the Percent style? </w:t>
      </w:r>
    </w:p>
    <w:p w14:paraId="211D8AE5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05662F10" w14:textId="77777777" w:rsidR="00840236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>Ans: -</w:t>
      </w:r>
      <w:r>
        <w:rPr>
          <w:rFonts w:ascii="Calibri" w:hAnsi="Calibri" w:cs="Calibri"/>
          <w:sz w:val="22"/>
          <w:szCs w:val="22"/>
        </w:rPr>
        <w:t xml:space="preserve"> Steps: - 1. Select the cell or range of cells that you want to format.</w:t>
      </w:r>
    </w:p>
    <w:p w14:paraId="3C28314F" w14:textId="77777777" w:rsidR="00840236" w:rsidRDefault="0000000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Click on the Home tab in the ribbon.</w:t>
      </w:r>
    </w:p>
    <w:p w14:paraId="6CF87BE3" w14:textId="77777777" w:rsidR="00840236" w:rsidRDefault="00000000">
      <w:pPr>
        <w:pStyle w:val="Default"/>
      </w:pPr>
      <w:r>
        <w:rPr>
          <w:rFonts w:ascii="Calibri" w:hAnsi="Calibri" w:cs="Calibri"/>
          <w:sz w:val="22"/>
          <w:szCs w:val="22"/>
        </w:rPr>
        <w:t>3. In the Number group, click on the Percent Style button. This will apply the default percentage format to the selected cells.</w:t>
      </w:r>
    </w:p>
    <w:p w14:paraId="13B5ABA7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3B86E6A2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414A9AD6" w14:textId="77777777" w:rsidR="00840236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Q5. What is a shortcut to merge two or more cells in excel?</w:t>
      </w:r>
    </w:p>
    <w:p w14:paraId="6622D03E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609BC5D2" w14:textId="77777777" w:rsidR="00840236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>Ans: -</w:t>
      </w:r>
      <w:r>
        <w:rPr>
          <w:rFonts w:ascii="Calibri" w:hAnsi="Calibri" w:cs="Calibri"/>
          <w:sz w:val="22"/>
          <w:szCs w:val="22"/>
        </w:rPr>
        <w:t xml:space="preserve"> To merge two or more cells, highlight them and then press the following keys at the same time: ALT H+M+M.</w:t>
      </w:r>
    </w:p>
    <w:p w14:paraId="5300E753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64B7336A" w14:textId="77777777" w:rsidR="00840236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Q6. How do you use text commands in Excel?</w:t>
      </w:r>
    </w:p>
    <w:p w14:paraId="633C68A9" w14:textId="77777777" w:rsidR="00840236" w:rsidRDefault="00840236">
      <w:pPr>
        <w:pStyle w:val="Default"/>
        <w:rPr>
          <w:rFonts w:ascii="Calibri" w:hAnsi="Calibri" w:cs="Calibri"/>
          <w:sz w:val="22"/>
          <w:szCs w:val="22"/>
        </w:rPr>
      </w:pPr>
    </w:p>
    <w:p w14:paraId="1F87FE9A" w14:textId="77777777" w:rsidR="00840236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>Ans: -</w:t>
      </w:r>
      <w:r>
        <w:rPr>
          <w:rFonts w:ascii="Calibri" w:hAnsi="Calibri" w:cs="Calibri"/>
          <w:sz w:val="22"/>
          <w:szCs w:val="22"/>
        </w:rPr>
        <w:t xml:space="preserve"> By Selecting the column, or range where we'll be putting the values, then use CTRL+1 to bring up the Format &gt; Cells dialog and on the </w:t>
      </w:r>
      <w:proofErr w:type="gramStart"/>
      <w:r>
        <w:rPr>
          <w:rFonts w:ascii="Calibri" w:hAnsi="Calibri" w:cs="Calibri"/>
          <w:sz w:val="22"/>
          <w:szCs w:val="22"/>
        </w:rPr>
        <w:t>Number</w:t>
      </w:r>
      <w:proofErr w:type="gramEnd"/>
      <w:r>
        <w:rPr>
          <w:rFonts w:ascii="Calibri" w:hAnsi="Calibri" w:cs="Calibri"/>
          <w:sz w:val="22"/>
          <w:szCs w:val="22"/>
        </w:rPr>
        <w:t xml:space="preserve"> tab select Text.</w:t>
      </w:r>
    </w:p>
    <w:p w14:paraId="3F3F204E" w14:textId="77777777" w:rsidR="00840236" w:rsidRDefault="00840236">
      <w:pPr>
        <w:pStyle w:val="Default"/>
      </w:pPr>
    </w:p>
    <w:p w14:paraId="73C71950" w14:textId="77777777" w:rsidR="00840236" w:rsidRDefault="00840236">
      <w:pPr>
        <w:pStyle w:val="Default"/>
      </w:pPr>
    </w:p>
    <w:p w14:paraId="38230F1E" w14:textId="77777777" w:rsidR="00840236" w:rsidRDefault="00840236">
      <w:pPr>
        <w:pStyle w:val="Default"/>
      </w:pPr>
    </w:p>
    <w:p w14:paraId="3407D1E2" w14:textId="77777777" w:rsidR="00840236" w:rsidRDefault="00840236"/>
    <w:sectPr w:rsidR="0084023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539C" w14:textId="77777777" w:rsidR="00394B78" w:rsidRDefault="00394B78">
      <w:pPr>
        <w:spacing w:after="0" w:line="240" w:lineRule="auto"/>
      </w:pPr>
      <w:r>
        <w:separator/>
      </w:r>
    </w:p>
  </w:endnote>
  <w:endnote w:type="continuationSeparator" w:id="0">
    <w:p w14:paraId="5CA0B552" w14:textId="77777777" w:rsidR="00394B78" w:rsidRDefault="0039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E6C2" w14:textId="77777777" w:rsidR="00394B78" w:rsidRDefault="00394B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2DD0D0" w14:textId="77777777" w:rsidR="00394B78" w:rsidRDefault="00394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710D7"/>
    <w:multiLevelType w:val="multilevel"/>
    <w:tmpl w:val="6F9E6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268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40236"/>
    <w:rsid w:val="002A710C"/>
    <w:rsid w:val="00394B78"/>
    <w:rsid w:val="0084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E86A"/>
  <w15:docId w15:val="{36096662-7B10-4637-A794-5509CEAE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>Tata Power Delhi Distribution Limited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Narayan</dc:creator>
  <dc:description/>
  <cp:lastModifiedBy>Shobha Kumari</cp:lastModifiedBy>
  <cp:revision>2</cp:revision>
  <dcterms:created xsi:type="dcterms:W3CDTF">2023-08-12T18:50:00Z</dcterms:created>
  <dcterms:modified xsi:type="dcterms:W3CDTF">2023-08-12T18:50:00Z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da788351f317a335bad096ce8f2cbefe4b5869e20caab9caa0a81835da04a6a8</vt:lpwstr>
  </property>
  <property fmtid="{D5CDD505-2E9C-101B-9397-08002B2CF9AE}" pid="3" name="MSIP_Label_2fff4a65-273c-4bfe-82f4-d7396238ec3e_Enabled">
    <vt:lpwstr>true</vt:lpwstr>
  </property>
  <property fmtid="{D5CDD505-2E9C-101B-9397-08002B2CF9AE}" pid="4" name="MSIP_Label_2fff4a65-273c-4bfe-82f4-d7396238ec3e_SetDate">
    <vt:lpwstr>2023-08-12T18:50:20Z</vt:lpwstr>
  </property>
  <property fmtid="{D5CDD505-2E9C-101B-9397-08002B2CF9AE}" pid="5" name="MSIP_Label_2fff4a65-273c-4bfe-82f4-d7396238ec3e_Method">
    <vt:lpwstr>Standard</vt:lpwstr>
  </property>
  <property fmtid="{D5CDD505-2E9C-101B-9397-08002B2CF9AE}" pid="6" name="MSIP_Label_2fff4a65-273c-4bfe-82f4-d7396238ec3e_Name">
    <vt:lpwstr>General</vt:lpwstr>
  </property>
  <property fmtid="{D5CDD505-2E9C-101B-9397-08002B2CF9AE}" pid="7" name="MSIP_Label_2fff4a65-273c-4bfe-82f4-d7396238ec3e_SiteId">
    <vt:lpwstr>7839dc1a-9c43-4c52-8234-35723393c6e7</vt:lpwstr>
  </property>
  <property fmtid="{D5CDD505-2E9C-101B-9397-08002B2CF9AE}" pid="8" name="MSIP_Label_2fff4a65-273c-4bfe-82f4-d7396238ec3e_ActionId">
    <vt:lpwstr>e21bb377-0a27-426b-8a3f-e88ffc930831</vt:lpwstr>
  </property>
  <property fmtid="{D5CDD505-2E9C-101B-9397-08002B2CF9AE}" pid="9" name="MSIP_Label_2fff4a65-273c-4bfe-82f4-d7396238ec3e_ContentBits">
    <vt:lpwstr>0</vt:lpwstr>
  </property>
</Properties>
</file>